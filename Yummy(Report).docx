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627243D"/>
    <w:multiLevelType w:val="hybridMultilevel"/>
    <w:tmpl w:val="235287CA"/>
    <w:lvl w:ilvl="0" w:tplc="7A4C338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42629C"/>
    <w:multiLevelType w:val="hybridMultilevel"/>
    <w:tmpl w:val="C7D6D1C6"/>
    <w:lvl w:ilvl="0" w:tplc="85800C86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CF63C9E"/>
    <w:multiLevelType w:val="hybridMultilevel"/>
    <w:tmpl w:val="F13E6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C2FD4"/>
    <w:multiLevelType w:val="hybridMultilevel"/>
    <w:tmpl w:val="64B042B0"/>
    <w:lvl w:ilvl="0" w:tplc="17A67EE4">
      <w:start w:val="1"/>
      <w:numFmt w:val="lowerRoman"/>
      <w:lvlText w:val="%1)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90F160F"/>
    <w:multiLevelType w:val="hybridMultilevel"/>
    <w:tmpl w:val="2188AD44"/>
    <w:lvl w:ilvl="0" w:tplc="E2F430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FA04C6"/>
    <w:multiLevelType w:val="hybridMultilevel"/>
    <w:tmpl w:val="69824220"/>
    <w:lvl w:ilvl="0" w:tplc="9B2A1A04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1F074B9"/>
    <w:multiLevelType w:val="multilevel"/>
    <w:tmpl w:val="96F60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656B1845"/>
    <w:multiLevelType w:val="hybridMultilevel"/>
    <w:tmpl w:val="375AE42C"/>
    <w:lvl w:ilvl="0" w:tplc="E9724136">
      <w:start w:val="1"/>
      <w:numFmt w:val="lowerRoman"/>
      <w:lvlText w:val="%1)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65AD66E9"/>
    <w:multiLevelType w:val="hybridMultilevel"/>
    <w:tmpl w:val="1114689C"/>
    <w:lvl w:ilvl="0" w:tplc="FA123224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984D59"/>
    <w:multiLevelType w:val="hybridMultilevel"/>
    <w:tmpl w:val="8376C25C"/>
    <w:lvl w:ilvl="0" w:tplc="A18600F2">
      <w:start w:val="1"/>
      <w:numFmt w:val="lowerRoman"/>
      <w:lvlText w:val="%1)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" w15:restartNumberingAfterBreak="0">
    <w:nsid w:val="71EB0743"/>
    <w:multiLevelType w:val="hybridMultilevel"/>
    <w:tmpl w:val="6FEE8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9E51BC"/>
    <w:multiLevelType w:val="hybridMultilevel"/>
    <w:tmpl w:val="DD7EC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13"/>
  </w:num>
  <w:num w:numId="8">
    <w:abstractNumId w:val="12"/>
  </w:num>
  <w:num w:numId="9">
    <w:abstractNumId w:val="6"/>
  </w:num>
  <w:num w:numId="10">
    <w:abstractNumId w:val="8"/>
  </w:num>
  <w:num w:numId="11">
    <w:abstractNumId w:val="3"/>
  </w:num>
  <w:num w:numId="12">
    <w:abstractNumId w:val="10"/>
  </w:num>
  <w:num w:numId="13">
    <w:abstractNumId w:val="7"/>
  </w:num>
  <w:num w:numId="14">
    <w:abstractNumId w:val="5"/>
  </w:num>
  <w:num w:numId="15">
    <w:abstractNumId w:val="11"/>
  </w:num>
  <w:num w:numId="16">
    <w:abstractNumId w:val="9"/>
  </w:num>
  <w:num w:numId="17">
    <w:abstractNumId w:val="2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B2B"/>
    <w:rsid w:val="00016EC1"/>
    <w:rsid w:val="000226B1"/>
    <w:rsid w:val="0003661C"/>
    <w:rsid w:val="000400E6"/>
    <w:rsid w:val="000501F9"/>
    <w:rsid w:val="00057149"/>
    <w:rsid w:val="0006749A"/>
    <w:rsid w:val="000839B2"/>
    <w:rsid w:val="0009745D"/>
    <w:rsid w:val="00097A02"/>
    <w:rsid w:val="000B051A"/>
    <w:rsid w:val="000B0CA2"/>
    <w:rsid w:val="000B558A"/>
    <w:rsid w:val="000B5D99"/>
    <w:rsid w:val="000C0DC0"/>
    <w:rsid w:val="000C6DFE"/>
    <w:rsid w:val="000E4D0B"/>
    <w:rsid w:val="000E695B"/>
    <w:rsid w:val="000F30D2"/>
    <w:rsid w:val="0010577F"/>
    <w:rsid w:val="00107B02"/>
    <w:rsid w:val="00123E93"/>
    <w:rsid w:val="00132A33"/>
    <w:rsid w:val="00137B53"/>
    <w:rsid w:val="00141336"/>
    <w:rsid w:val="00150DBB"/>
    <w:rsid w:val="00161424"/>
    <w:rsid w:val="001615FA"/>
    <w:rsid w:val="001656FD"/>
    <w:rsid w:val="00171331"/>
    <w:rsid w:val="00172E55"/>
    <w:rsid w:val="0017721B"/>
    <w:rsid w:val="0018790A"/>
    <w:rsid w:val="001C04DA"/>
    <w:rsid w:val="001C0FCC"/>
    <w:rsid w:val="001E1B3C"/>
    <w:rsid w:val="001E1EEA"/>
    <w:rsid w:val="001F265F"/>
    <w:rsid w:val="001F5E16"/>
    <w:rsid w:val="00200F28"/>
    <w:rsid w:val="0020336F"/>
    <w:rsid w:val="002058A7"/>
    <w:rsid w:val="00206DE2"/>
    <w:rsid w:val="00215180"/>
    <w:rsid w:val="0021609F"/>
    <w:rsid w:val="002163EE"/>
    <w:rsid w:val="002249C7"/>
    <w:rsid w:val="0025241C"/>
    <w:rsid w:val="00253BF3"/>
    <w:rsid w:val="00263105"/>
    <w:rsid w:val="00265491"/>
    <w:rsid w:val="0028662B"/>
    <w:rsid w:val="00286C2E"/>
    <w:rsid w:val="0028797F"/>
    <w:rsid w:val="00291552"/>
    <w:rsid w:val="002A26F4"/>
    <w:rsid w:val="002B3788"/>
    <w:rsid w:val="002C327F"/>
    <w:rsid w:val="002C4EE7"/>
    <w:rsid w:val="002F1332"/>
    <w:rsid w:val="002F7DBD"/>
    <w:rsid w:val="0030249B"/>
    <w:rsid w:val="003067EA"/>
    <w:rsid w:val="00306BF1"/>
    <w:rsid w:val="00310A03"/>
    <w:rsid w:val="0032130C"/>
    <w:rsid w:val="003215EA"/>
    <w:rsid w:val="00345093"/>
    <w:rsid w:val="00347A12"/>
    <w:rsid w:val="003548CA"/>
    <w:rsid w:val="003668D7"/>
    <w:rsid w:val="00370292"/>
    <w:rsid w:val="003763DD"/>
    <w:rsid w:val="003806E6"/>
    <w:rsid w:val="00383E50"/>
    <w:rsid w:val="003966D8"/>
    <w:rsid w:val="003969AB"/>
    <w:rsid w:val="00397832"/>
    <w:rsid w:val="003A2BCE"/>
    <w:rsid w:val="003B30EA"/>
    <w:rsid w:val="003B71C6"/>
    <w:rsid w:val="003C64C8"/>
    <w:rsid w:val="003D1513"/>
    <w:rsid w:val="003E011A"/>
    <w:rsid w:val="003F2A28"/>
    <w:rsid w:val="003F373B"/>
    <w:rsid w:val="003F4F2C"/>
    <w:rsid w:val="00402531"/>
    <w:rsid w:val="00402A1E"/>
    <w:rsid w:val="004058AD"/>
    <w:rsid w:val="00422DFA"/>
    <w:rsid w:val="00450E9D"/>
    <w:rsid w:val="00457401"/>
    <w:rsid w:val="00461692"/>
    <w:rsid w:val="00482236"/>
    <w:rsid w:val="004A6372"/>
    <w:rsid w:val="004B0ACD"/>
    <w:rsid w:val="004B5174"/>
    <w:rsid w:val="004C5AF8"/>
    <w:rsid w:val="004E4789"/>
    <w:rsid w:val="00500A32"/>
    <w:rsid w:val="00510493"/>
    <w:rsid w:val="00516F7E"/>
    <w:rsid w:val="005221B1"/>
    <w:rsid w:val="00535DB8"/>
    <w:rsid w:val="005509A7"/>
    <w:rsid w:val="00562ADE"/>
    <w:rsid w:val="00566756"/>
    <w:rsid w:val="005772D8"/>
    <w:rsid w:val="00592355"/>
    <w:rsid w:val="005A07BA"/>
    <w:rsid w:val="005A1CAB"/>
    <w:rsid w:val="005B5B90"/>
    <w:rsid w:val="005C4936"/>
    <w:rsid w:val="005C5FAB"/>
    <w:rsid w:val="005D5997"/>
    <w:rsid w:val="005D64A1"/>
    <w:rsid w:val="005E059D"/>
    <w:rsid w:val="005E75B5"/>
    <w:rsid w:val="005F1847"/>
    <w:rsid w:val="005F45D7"/>
    <w:rsid w:val="005F4EDA"/>
    <w:rsid w:val="0061258E"/>
    <w:rsid w:val="00613099"/>
    <w:rsid w:val="00627BB9"/>
    <w:rsid w:val="00637051"/>
    <w:rsid w:val="006624B7"/>
    <w:rsid w:val="006642FA"/>
    <w:rsid w:val="006704D8"/>
    <w:rsid w:val="00670E50"/>
    <w:rsid w:val="00676BD3"/>
    <w:rsid w:val="006A01B6"/>
    <w:rsid w:val="006A2E19"/>
    <w:rsid w:val="006B32AF"/>
    <w:rsid w:val="006B6B9E"/>
    <w:rsid w:val="006C48C6"/>
    <w:rsid w:val="006D121F"/>
    <w:rsid w:val="006D5FDD"/>
    <w:rsid w:val="006E69AA"/>
    <w:rsid w:val="006F09C7"/>
    <w:rsid w:val="006F218C"/>
    <w:rsid w:val="006F342F"/>
    <w:rsid w:val="006F6454"/>
    <w:rsid w:val="0072215E"/>
    <w:rsid w:val="00732F3B"/>
    <w:rsid w:val="00745C43"/>
    <w:rsid w:val="00754B71"/>
    <w:rsid w:val="00754DC5"/>
    <w:rsid w:val="007640FE"/>
    <w:rsid w:val="007664B3"/>
    <w:rsid w:val="00771022"/>
    <w:rsid w:val="0078378D"/>
    <w:rsid w:val="00784283"/>
    <w:rsid w:val="00787194"/>
    <w:rsid w:val="0079138A"/>
    <w:rsid w:val="00795A6B"/>
    <w:rsid w:val="00795DE0"/>
    <w:rsid w:val="007A3CFB"/>
    <w:rsid w:val="007D27CB"/>
    <w:rsid w:val="007D4A29"/>
    <w:rsid w:val="007D4F41"/>
    <w:rsid w:val="007D6E0C"/>
    <w:rsid w:val="007E445C"/>
    <w:rsid w:val="007F2C5E"/>
    <w:rsid w:val="007F2D88"/>
    <w:rsid w:val="007F5BF0"/>
    <w:rsid w:val="008103A9"/>
    <w:rsid w:val="008276A0"/>
    <w:rsid w:val="00833435"/>
    <w:rsid w:val="008415DD"/>
    <w:rsid w:val="00845944"/>
    <w:rsid w:val="00846DC2"/>
    <w:rsid w:val="00857DE1"/>
    <w:rsid w:val="0086784F"/>
    <w:rsid w:val="0087248C"/>
    <w:rsid w:val="00886804"/>
    <w:rsid w:val="008954E9"/>
    <w:rsid w:val="008B31E6"/>
    <w:rsid w:val="008B6204"/>
    <w:rsid w:val="008C1C26"/>
    <w:rsid w:val="008C6CD7"/>
    <w:rsid w:val="008E4E75"/>
    <w:rsid w:val="008F73F6"/>
    <w:rsid w:val="0091226A"/>
    <w:rsid w:val="00916BEF"/>
    <w:rsid w:val="00926166"/>
    <w:rsid w:val="00931B66"/>
    <w:rsid w:val="0093608D"/>
    <w:rsid w:val="0094210C"/>
    <w:rsid w:val="00950E67"/>
    <w:rsid w:val="0095219F"/>
    <w:rsid w:val="00971C6B"/>
    <w:rsid w:val="00974E89"/>
    <w:rsid w:val="00975554"/>
    <w:rsid w:val="0098370C"/>
    <w:rsid w:val="00983CF2"/>
    <w:rsid w:val="00987E73"/>
    <w:rsid w:val="009961A4"/>
    <w:rsid w:val="009A246F"/>
    <w:rsid w:val="009A2CD8"/>
    <w:rsid w:val="009A352F"/>
    <w:rsid w:val="009D2476"/>
    <w:rsid w:val="009D31AF"/>
    <w:rsid w:val="009D7596"/>
    <w:rsid w:val="009E5A0F"/>
    <w:rsid w:val="009E7822"/>
    <w:rsid w:val="009F0B2B"/>
    <w:rsid w:val="009F16B3"/>
    <w:rsid w:val="00A01D46"/>
    <w:rsid w:val="00A05E9A"/>
    <w:rsid w:val="00A12AAE"/>
    <w:rsid w:val="00A31C21"/>
    <w:rsid w:val="00A33DF2"/>
    <w:rsid w:val="00A3518D"/>
    <w:rsid w:val="00A370D1"/>
    <w:rsid w:val="00A42CD8"/>
    <w:rsid w:val="00A456A8"/>
    <w:rsid w:val="00A45EE5"/>
    <w:rsid w:val="00A46422"/>
    <w:rsid w:val="00A46BBA"/>
    <w:rsid w:val="00A706F7"/>
    <w:rsid w:val="00A813B0"/>
    <w:rsid w:val="00A934D2"/>
    <w:rsid w:val="00AA37FF"/>
    <w:rsid w:val="00AA7742"/>
    <w:rsid w:val="00AC1DEC"/>
    <w:rsid w:val="00AE3C26"/>
    <w:rsid w:val="00AF49DA"/>
    <w:rsid w:val="00AF7B79"/>
    <w:rsid w:val="00B060DB"/>
    <w:rsid w:val="00B27900"/>
    <w:rsid w:val="00B32FB2"/>
    <w:rsid w:val="00B37B85"/>
    <w:rsid w:val="00B41495"/>
    <w:rsid w:val="00B4697D"/>
    <w:rsid w:val="00B47368"/>
    <w:rsid w:val="00B51B71"/>
    <w:rsid w:val="00B55CF8"/>
    <w:rsid w:val="00B57DCC"/>
    <w:rsid w:val="00B71E36"/>
    <w:rsid w:val="00B757DC"/>
    <w:rsid w:val="00B85524"/>
    <w:rsid w:val="00B93D27"/>
    <w:rsid w:val="00B96666"/>
    <w:rsid w:val="00BB05F9"/>
    <w:rsid w:val="00BB2401"/>
    <w:rsid w:val="00BD79BA"/>
    <w:rsid w:val="00BD7FDE"/>
    <w:rsid w:val="00BE2B7E"/>
    <w:rsid w:val="00BE30E8"/>
    <w:rsid w:val="00BE31E0"/>
    <w:rsid w:val="00BE4191"/>
    <w:rsid w:val="00BF28E1"/>
    <w:rsid w:val="00C07938"/>
    <w:rsid w:val="00C15F1B"/>
    <w:rsid w:val="00C35781"/>
    <w:rsid w:val="00C51E8B"/>
    <w:rsid w:val="00C52655"/>
    <w:rsid w:val="00C57CDF"/>
    <w:rsid w:val="00C64832"/>
    <w:rsid w:val="00C6559A"/>
    <w:rsid w:val="00C746FF"/>
    <w:rsid w:val="00C77DA7"/>
    <w:rsid w:val="00C81416"/>
    <w:rsid w:val="00C84C2C"/>
    <w:rsid w:val="00C91FC9"/>
    <w:rsid w:val="00C9338E"/>
    <w:rsid w:val="00C9682D"/>
    <w:rsid w:val="00CA0A8A"/>
    <w:rsid w:val="00CA48D1"/>
    <w:rsid w:val="00CA4EE8"/>
    <w:rsid w:val="00CB72A7"/>
    <w:rsid w:val="00CB7A1D"/>
    <w:rsid w:val="00CD3E17"/>
    <w:rsid w:val="00CD475D"/>
    <w:rsid w:val="00CF250E"/>
    <w:rsid w:val="00CF2A76"/>
    <w:rsid w:val="00CF4570"/>
    <w:rsid w:val="00CF5C52"/>
    <w:rsid w:val="00CF5F41"/>
    <w:rsid w:val="00D01249"/>
    <w:rsid w:val="00D13A86"/>
    <w:rsid w:val="00D153AF"/>
    <w:rsid w:val="00D22951"/>
    <w:rsid w:val="00D271EC"/>
    <w:rsid w:val="00D33C09"/>
    <w:rsid w:val="00D36FF6"/>
    <w:rsid w:val="00D37EDB"/>
    <w:rsid w:val="00D506EA"/>
    <w:rsid w:val="00D507DF"/>
    <w:rsid w:val="00D516DB"/>
    <w:rsid w:val="00D7621C"/>
    <w:rsid w:val="00D76FA4"/>
    <w:rsid w:val="00D80FDC"/>
    <w:rsid w:val="00D816AD"/>
    <w:rsid w:val="00D9006B"/>
    <w:rsid w:val="00D938B3"/>
    <w:rsid w:val="00D94D2F"/>
    <w:rsid w:val="00D97C58"/>
    <w:rsid w:val="00DB332C"/>
    <w:rsid w:val="00DB3A7B"/>
    <w:rsid w:val="00DB7D1B"/>
    <w:rsid w:val="00DC1EC5"/>
    <w:rsid w:val="00DC2949"/>
    <w:rsid w:val="00DC407B"/>
    <w:rsid w:val="00DD7C44"/>
    <w:rsid w:val="00DE2812"/>
    <w:rsid w:val="00DE4E53"/>
    <w:rsid w:val="00DF1F57"/>
    <w:rsid w:val="00E02001"/>
    <w:rsid w:val="00E136BE"/>
    <w:rsid w:val="00E240A9"/>
    <w:rsid w:val="00E3090C"/>
    <w:rsid w:val="00E472C4"/>
    <w:rsid w:val="00E56CD2"/>
    <w:rsid w:val="00E6306B"/>
    <w:rsid w:val="00E75A93"/>
    <w:rsid w:val="00E858C1"/>
    <w:rsid w:val="00EC75E4"/>
    <w:rsid w:val="00ED594B"/>
    <w:rsid w:val="00ED5A07"/>
    <w:rsid w:val="00ED7FC2"/>
    <w:rsid w:val="00EE497A"/>
    <w:rsid w:val="00EF7E77"/>
    <w:rsid w:val="00F11440"/>
    <w:rsid w:val="00F2700A"/>
    <w:rsid w:val="00F36A38"/>
    <w:rsid w:val="00F40895"/>
    <w:rsid w:val="00F47516"/>
    <w:rsid w:val="00F63146"/>
    <w:rsid w:val="00F754BE"/>
    <w:rsid w:val="00F86C14"/>
    <w:rsid w:val="00F92911"/>
    <w:rsid w:val="00F93D9A"/>
    <w:rsid w:val="00FA39FE"/>
    <w:rsid w:val="00FA3E01"/>
    <w:rsid w:val="00FB420A"/>
    <w:rsid w:val="00FC4DD7"/>
    <w:rsid w:val="00FD4606"/>
    <w:rsid w:val="00FE3ADC"/>
    <w:rsid w:val="00FF2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CB5D4E-CBD8-4506-86D0-163BC86AB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semiHidden/>
    <w:qFormat/>
    <w:rsid w:val="00D816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a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14A"/>
    <w:rsid w:val="003A5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CAFE86C707FF449F80B232FF9DD608C9">
    <w:name w:val="CAFE86C707FF449F80B232FF9DD608C9"/>
  </w:style>
  <w:style w:type="paragraph" w:customStyle="1" w:styleId="1217ECD7A17A43FEA0DB93795337EBDE">
    <w:name w:val="1217ECD7A17A43FEA0DB93795337EBDE"/>
  </w:style>
  <w:style w:type="paragraph" w:customStyle="1" w:styleId="5A937552F3F04B509B1662267B80ADFC">
    <w:name w:val="5A937552F3F04B509B1662267B80ADFC"/>
  </w:style>
  <w:style w:type="paragraph" w:customStyle="1" w:styleId="1F05E7FA41D24E87A5EBDB21911B220B">
    <w:name w:val="1F05E7FA41D24E87A5EBDB21911B22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2015-12-03T00:00:00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B8EE3B9-8C0F-4152-8CFD-3416E3356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245</TotalTime>
  <Pages>10</Pages>
  <Words>626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Yummy</dc:title>
  <dc:subject>                                                -semantic web app</dc:subject>
  <dc:creator>Christian Murphy, Abir Saha, Manasa Mannava</dc:creator>
  <cp:keywords>SER 594 SEMANTIC WEB</cp:keywords>
  <cp:lastModifiedBy>Manasa</cp:lastModifiedBy>
  <cp:revision>812</cp:revision>
  <dcterms:created xsi:type="dcterms:W3CDTF">2015-12-04T00:16:00Z</dcterms:created>
  <dcterms:modified xsi:type="dcterms:W3CDTF">2015-12-04T04:21:00Z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